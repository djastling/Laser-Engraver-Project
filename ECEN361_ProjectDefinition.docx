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72"/>
          <w:szCs w:val="72"/>
        </w:rPr>
        <w:alias w:val="Title"/>
        <w:tag w:val=""/>
        <w:id w:val="878134321"/>
        <w:placeholder>
          <w:docPart w:val="931DCFC55E68421A8377905F51493074"/>
        </w:placeholder>
        <w:dataBinding w:prefixMappings="xmlns:ns0='http://purl.org/dc/elements/1.1/' xmlns:ns1='http://schemas.openxmlformats.org/package/2006/metadata/core-properties' " w:xpath="/ns1:coreProperties[1]/ns0:title[1]" w:storeItemID="{6C3C8BC8-F283-45AE-878A-BAB7291924A1}"/>
        <w:text/>
      </w:sdtPr>
      <w:sdtContent>
        <w:p w14:paraId="6213E6E1" w14:textId="438E7D94" w:rsidR="006E0CCE" w:rsidRDefault="00DE5B15" w:rsidP="00CD2D83">
          <w:pPr>
            <w:pStyle w:val="Title"/>
            <w:jc w:val="right"/>
            <w:rPr>
              <w:sz w:val="72"/>
              <w:szCs w:val="72"/>
            </w:rPr>
          </w:pPr>
          <w:r w:rsidRPr="00010185">
            <w:rPr>
              <w:sz w:val="72"/>
              <w:szCs w:val="72"/>
            </w:rPr>
            <w:t>ECEN 361 Project Definition</w:t>
          </w:r>
        </w:p>
      </w:sdtContent>
    </w:sdt>
    <w:p w14:paraId="308D359C" w14:textId="3C73251E" w:rsidR="00856EB6" w:rsidRPr="00856EB6" w:rsidRDefault="00197C15" w:rsidP="00856EB6">
      <w:pPr>
        <w:pStyle w:val="Subtitle"/>
        <w:jc w:val="right"/>
      </w:pPr>
      <w:r>
        <w:t>team Laser engraver</w:t>
      </w:r>
      <w:r w:rsidR="00DE5B15">
        <w:br/>
      </w:r>
      <w:r>
        <w:t>Dallin AStling, Sam Forbes, Lidya Langana, avery anderson</w:t>
      </w:r>
    </w:p>
    <w:p w14:paraId="4B3ADB84" w14:textId="77777777" w:rsidR="00DE5B15" w:rsidRDefault="00DE5B15" w:rsidP="00DE5B15">
      <w:pPr>
        <w:pStyle w:val="Heading1"/>
      </w:pPr>
      <w:r>
        <w:t>Project Scope</w:t>
      </w:r>
    </w:p>
    <w:p w14:paraId="0D29424C" w14:textId="43674B71" w:rsidR="00DE5B15" w:rsidRPr="00DE5B15" w:rsidRDefault="00197C15" w:rsidP="00DE5B15">
      <w:pPr>
        <w:rPr>
          <w:iCs/>
          <w:sz w:val="24"/>
          <w:szCs w:val="24"/>
        </w:rPr>
      </w:pPr>
      <w:r>
        <w:rPr>
          <w:iCs/>
          <w:sz w:val="24"/>
          <w:szCs w:val="24"/>
        </w:rPr>
        <w:t>We are creating a laser engraver. This is a machine that will draw a design into a wood plaque using a high-power laser. This will require using motors to place the laser in the correct locations to draw the design. Useful for creating cool designs, home art, and designing products in a commercial setting.</w:t>
      </w:r>
    </w:p>
    <w:p w14:paraId="3AC78B47" w14:textId="77777777" w:rsidR="00DE5B15" w:rsidRDefault="00DE5B15" w:rsidP="00DE5B15">
      <w:pPr>
        <w:pStyle w:val="Heading1"/>
      </w:pPr>
      <w:r>
        <w:t>Lessons to Learn</w:t>
      </w:r>
    </w:p>
    <w:p w14:paraId="15AC24EA" w14:textId="5064EC64" w:rsidR="00DE5B15" w:rsidRPr="00197C15" w:rsidRDefault="00197C15" w:rsidP="00DE5B15">
      <w:pPr>
        <w:rPr>
          <w:iCs/>
          <w:sz w:val="24"/>
          <w:szCs w:val="24"/>
        </w:rPr>
      </w:pPr>
      <w:r>
        <w:rPr>
          <w:iCs/>
        </w:rPr>
        <w:t>Our team will have to learn about power control, PWM, controller communication, calibrating the device using inputs and outputs.</w:t>
      </w:r>
      <w:r w:rsidR="002227F6">
        <w:rPr>
          <w:iCs/>
        </w:rPr>
        <w:t xml:space="preserve"> </w:t>
      </w:r>
    </w:p>
    <w:p w14:paraId="1A647D19" w14:textId="77777777" w:rsidR="00DE5B15" w:rsidRDefault="00DE5B15" w:rsidP="00DE5B15">
      <w:pPr>
        <w:pStyle w:val="Heading1"/>
      </w:pPr>
      <w:r>
        <w:t>Roles and Responsibilities</w:t>
      </w:r>
    </w:p>
    <w:p w14:paraId="1C1FEAD8" w14:textId="47A25183" w:rsidR="00DE5B15" w:rsidRDefault="00DE5B15" w:rsidP="00DE5B15">
      <w:pPr>
        <w:rPr>
          <w:i/>
        </w:rPr>
      </w:pPr>
    </w:p>
    <w:tbl>
      <w:tblPr>
        <w:tblStyle w:val="GridTable4-Accent1"/>
        <w:tblW w:w="9350" w:type="dxa"/>
        <w:tblLayout w:type="fixed"/>
        <w:tblLook w:val="04A0" w:firstRow="1" w:lastRow="0" w:firstColumn="1" w:lastColumn="0" w:noHBand="0" w:noVBand="1"/>
      </w:tblPr>
      <w:tblGrid>
        <w:gridCol w:w="1885"/>
        <w:gridCol w:w="1890"/>
        <w:gridCol w:w="5575"/>
      </w:tblGrid>
      <w:tr w:rsidR="00DE5B15" w14:paraId="5138B6B8" w14:textId="77777777" w:rsidTr="00A94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F81343E" w14:textId="77777777" w:rsidR="00DE5B15" w:rsidRDefault="00DE5B15" w:rsidP="007A289A">
            <w:r>
              <w:t>Role</w:t>
            </w:r>
          </w:p>
        </w:tc>
        <w:tc>
          <w:tcPr>
            <w:tcW w:w="1890" w:type="dxa"/>
          </w:tcPr>
          <w:p w14:paraId="6ABDE4D8" w14:textId="77777777" w:rsidR="00DE5B15" w:rsidRDefault="00DE5B15" w:rsidP="007A289A">
            <w:pPr>
              <w:cnfStyle w:val="100000000000" w:firstRow="1" w:lastRow="0" w:firstColumn="0" w:lastColumn="0" w:oddVBand="0" w:evenVBand="0" w:oddHBand="0" w:evenHBand="0" w:firstRowFirstColumn="0" w:firstRowLastColumn="0" w:lastRowFirstColumn="0" w:lastRowLastColumn="0"/>
            </w:pPr>
            <w:r>
              <w:t>Name</w:t>
            </w:r>
          </w:p>
        </w:tc>
        <w:tc>
          <w:tcPr>
            <w:tcW w:w="5575" w:type="dxa"/>
          </w:tcPr>
          <w:p w14:paraId="120126C3" w14:textId="77777777" w:rsidR="00DE5B15" w:rsidRDefault="00DE5B15" w:rsidP="007A289A">
            <w:pPr>
              <w:cnfStyle w:val="100000000000" w:firstRow="1" w:lastRow="0" w:firstColumn="0" w:lastColumn="0" w:oddVBand="0" w:evenVBand="0" w:oddHBand="0" w:evenHBand="0" w:firstRowFirstColumn="0" w:firstRowLastColumn="0" w:lastRowFirstColumn="0" w:lastRowLastColumn="0"/>
            </w:pPr>
            <w:r>
              <w:t>Responsibilities</w:t>
            </w:r>
          </w:p>
        </w:tc>
      </w:tr>
      <w:tr w:rsidR="00DE5B15" w14:paraId="01EC72A3" w14:textId="77777777" w:rsidTr="00A9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7C68D4F" w14:textId="66E66E48" w:rsidR="00DE5B15" w:rsidRDefault="00DE5B15" w:rsidP="007A289A">
            <w:r>
              <w:t>Team Leader</w:t>
            </w:r>
            <w:r w:rsidR="002227F6">
              <w:t>/Hardware Lead</w:t>
            </w:r>
          </w:p>
        </w:tc>
        <w:tc>
          <w:tcPr>
            <w:tcW w:w="1890" w:type="dxa"/>
          </w:tcPr>
          <w:p w14:paraId="6727C8B8" w14:textId="6EB577FD" w:rsidR="00DE5B15" w:rsidRDefault="002227F6" w:rsidP="007A289A">
            <w:pPr>
              <w:cnfStyle w:val="000000100000" w:firstRow="0" w:lastRow="0" w:firstColumn="0" w:lastColumn="0" w:oddVBand="0" w:evenVBand="0" w:oddHBand="1" w:evenHBand="0" w:firstRowFirstColumn="0" w:firstRowLastColumn="0" w:lastRowFirstColumn="0" w:lastRowLastColumn="0"/>
            </w:pPr>
            <w:r>
              <w:t>Sam Forbes</w:t>
            </w:r>
          </w:p>
        </w:tc>
        <w:tc>
          <w:tcPr>
            <w:tcW w:w="5575" w:type="dxa"/>
          </w:tcPr>
          <w:p w14:paraId="7C4C1D72"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Set up project in Monday.com and invite team</w:t>
            </w:r>
          </w:p>
          <w:p w14:paraId="0F12A01E"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Manage project tasks in Monday.com</w:t>
            </w:r>
          </w:p>
          <w:p w14:paraId="5895628F" w14:textId="77777777" w:rsidR="00DE5B15" w:rsidRDefault="00DE5B15" w:rsidP="00DE5B15">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Submits group assignments</w:t>
            </w:r>
          </w:p>
          <w:p w14:paraId="46764E81" w14:textId="77777777" w:rsidR="00DE5B15" w:rsidRPr="00F77C23" w:rsidRDefault="00DE5B15" w:rsidP="007A289A">
            <w:pPr>
              <w:numPr>
                <w:ilvl w:val="0"/>
                <w:numId w:val="1"/>
              </w:num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Establishes meeting schedule (1-2 times per week)</w:t>
            </w:r>
          </w:p>
          <w:p w14:paraId="6FCE2A2D" w14:textId="77777777" w:rsidR="00F77C23" w:rsidRDefault="00F77C23" w:rsidP="00F77C23">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Final decision maker on hardware selection</w:t>
            </w:r>
          </w:p>
          <w:p w14:paraId="53350006" w14:textId="77777777" w:rsidR="00F77C23" w:rsidRDefault="00F77C23" w:rsidP="00F77C23">
            <w:pPr>
              <w:numPr>
                <w:ilvl w:val="0"/>
                <w:numId w:val="1"/>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Hardware block diagram owner</w:t>
            </w:r>
          </w:p>
          <w:p w14:paraId="75F2E29C" w14:textId="334ED3CD" w:rsidR="00F77C23" w:rsidRDefault="00F77C23" w:rsidP="00F77C23">
            <w:pPr>
              <w:numPr>
                <w:ilvl w:val="0"/>
                <w:numId w:val="1"/>
              </w:numPr>
              <w:pBdr>
                <w:top w:val="nil"/>
                <w:left w:val="nil"/>
                <w:bottom w:val="nil"/>
                <w:right w:val="nil"/>
                <w:between w:val="nil"/>
              </w:pBdr>
              <w:spacing w:after="160" w:line="276"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rPr>
              <w:t>Gathers necessary hardware (purchase or loan)</w:t>
            </w:r>
          </w:p>
        </w:tc>
      </w:tr>
      <w:tr w:rsidR="00DE5B15" w14:paraId="30DFD6FF" w14:textId="77777777" w:rsidTr="00A9455C">
        <w:tc>
          <w:tcPr>
            <w:cnfStyle w:val="001000000000" w:firstRow="0" w:lastRow="0" w:firstColumn="1" w:lastColumn="0" w:oddVBand="0" w:evenVBand="0" w:oddHBand="0" w:evenHBand="0" w:firstRowFirstColumn="0" w:firstRowLastColumn="0" w:lastRowFirstColumn="0" w:lastRowLastColumn="0"/>
            <w:tcW w:w="1885" w:type="dxa"/>
          </w:tcPr>
          <w:p w14:paraId="797C1AAC" w14:textId="77777777" w:rsidR="00DE5B15" w:rsidRDefault="00DE5B15" w:rsidP="007A289A">
            <w:r>
              <w:t>Software Lead</w:t>
            </w:r>
          </w:p>
        </w:tc>
        <w:tc>
          <w:tcPr>
            <w:tcW w:w="1890" w:type="dxa"/>
          </w:tcPr>
          <w:p w14:paraId="291836BE" w14:textId="72EB4DC9" w:rsidR="00DE5B15" w:rsidRDefault="00F77C23" w:rsidP="007A289A">
            <w:pPr>
              <w:cnfStyle w:val="000000000000" w:firstRow="0" w:lastRow="0" w:firstColumn="0" w:lastColumn="0" w:oddVBand="0" w:evenVBand="0" w:oddHBand="0" w:evenHBand="0" w:firstRowFirstColumn="0" w:firstRowLastColumn="0" w:lastRowFirstColumn="0" w:lastRowLastColumn="0"/>
            </w:pPr>
            <w:r>
              <w:t>Dallin Astling</w:t>
            </w:r>
          </w:p>
        </w:tc>
        <w:tc>
          <w:tcPr>
            <w:tcW w:w="5575" w:type="dxa"/>
          </w:tcPr>
          <w:p w14:paraId="20F8CD0D" w14:textId="77777777" w:rsidR="00DE5B15" w:rsidRDefault="00DE5B15" w:rsidP="00DE5B15">
            <w:pPr>
              <w:numPr>
                <w:ilvl w:val="0"/>
                <w:numId w:val="1"/>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Final decision maker on software architecture</w:t>
            </w:r>
          </w:p>
          <w:p w14:paraId="03DF1DC7" w14:textId="77777777" w:rsidR="00DE5B15" w:rsidRDefault="00DE5B15" w:rsidP="00DE5B15">
            <w:pPr>
              <w:numPr>
                <w:ilvl w:val="0"/>
                <w:numId w:val="1"/>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Software block diagram owner</w:t>
            </w:r>
          </w:p>
          <w:p w14:paraId="21861BA9" w14:textId="77777777" w:rsidR="00DE5B15" w:rsidRDefault="00DE5B15" w:rsidP="007A289A">
            <w:pPr>
              <w:numPr>
                <w:ilvl w:val="0"/>
                <w:numId w:val="1"/>
              </w:num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rPr>
              <w:t>Set up Git repository and share with team</w:t>
            </w:r>
          </w:p>
        </w:tc>
      </w:tr>
    </w:tbl>
    <w:p w14:paraId="1647BBBF" w14:textId="77777777" w:rsidR="00DE5B15" w:rsidRDefault="00DE5B15" w:rsidP="00DE5B15">
      <w:pPr>
        <w:pStyle w:val="Heading1"/>
      </w:pPr>
      <w:r>
        <w:t>Schedule</w:t>
      </w:r>
    </w:p>
    <w:p w14:paraId="58FA5053" w14:textId="4B6A95A2" w:rsidR="00DE5B15" w:rsidRDefault="00DE5B15" w:rsidP="00DE5B15">
      <w:pPr>
        <w:rPr>
          <w:i/>
        </w:rPr>
      </w:pPr>
    </w:p>
    <w:p w14:paraId="15E85400" w14:textId="77777777" w:rsidR="00DE5B15" w:rsidRDefault="00DE5B15" w:rsidP="00DE5B15">
      <w:pPr>
        <w:pStyle w:val="Heading1"/>
      </w:pPr>
      <w:r>
        <w:lastRenderedPageBreak/>
        <w:t>Derived Requirements</w:t>
      </w:r>
    </w:p>
    <w:p w14:paraId="0CEB414B" w14:textId="77777777" w:rsidR="00DE5B15" w:rsidRDefault="00DE5B15" w:rsidP="00DE5B15">
      <w:pPr>
        <w:rPr>
          <w:i/>
        </w:rPr>
      </w:pPr>
      <w:r>
        <w:rPr>
          <w:i/>
        </w:rPr>
        <w:t>List the requirements for your project. Derived requirements are typically broken down into three categories: general, interface, and functional.</w:t>
      </w:r>
    </w:p>
    <w:p w14:paraId="3834A40D" w14:textId="77777777" w:rsidR="00DE5B15" w:rsidRDefault="00DE5B15" w:rsidP="00DE5B15">
      <w:pPr>
        <w:pStyle w:val="Heading2"/>
      </w:pPr>
      <w:r>
        <w:t>General Requirements</w:t>
      </w:r>
    </w:p>
    <w:p w14:paraId="56865D57" w14:textId="77777777" w:rsidR="00DE5B15" w:rsidRDefault="00DE5B15" w:rsidP="00DE5B15">
      <w:pPr>
        <w:rPr>
          <w:i/>
        </w:rPr>
      </w:pPr>
      <w:r>
        <w:rPr>
          <w:i/>
        </w:rPr>
        <w:t>General requirements detail the general aspects of the system and cover items such as size, weight, coding standards followed, licensing, etc. Usually this list is short, but not empty. Use these to help guide hardware selection.</w:t>
      </w:r>
    </w:p>
    <w:p w14:paraId="03F37149" w14:textId="47D874DD" w:rsidR="00DE5B15" w:rsidRDefault="00F77C23" w:rsidP="00DE5B15">
      <w:pPr>
        <w:rPr>
          <w:iCs/>
          <w:sz w:val="24"/>
          <w:szCs w:val="24"/>
        </w:rPr>
      </w:pPr>
      <w:r>
        <w:rPr>
          <w:iCs/>
          <w:sz w:val="24"/>
          <w:szCs w:val="24"/>
        </w:rPr>
        <w:t>Coding in C</w:t>
      </w:r>
    </w:p>
    <w:p w14:paraId="53615A70" w14:textId="5742D72E" w:rsidR="00F77C23" w:rsidRDefault="00F77C23" w:rsidP="00DE5B15">
      <w:pPr>
        <w:rPr>
          <w:iCs/>
          <w:sz w:val="24"/>
          <w:szCs w:val="24"/>
        </w:rPr>
      </w:pPr>
      <w:r>
        <w:rPr>
          <w:iCs/>
          <w:sz w:val="24"/>
          <w:szCs w:val="24"/>
        </w:rPr>
        <w:t xml:space="preserve">Use STM32 </w:t>
      </w:r>
      <w:proofErr w:type="spellStart"/>
      <w:r>
        <w:rPr>
          <w:iCs/>
          <w:sz w:val="24"/>
          <w:szCs w:val="24"/>
        </w:rPr>
        <w:t>Nucleo</w:t>
      </w:r>
      <w:proofErr w:type="spellEnd"/>
      <w:r>
        <w:rPr>
          <w:iCs/>
          <w:sz w:val="24"/>
          <w:szCs w:val="24"/>
        </w:rPr>
        <w:t xml:space="preserve"> board</w:t>
      </w:r>
    </w:p>
    <w:p w14:paraId="26C8B01A" w14:textId="36E4564F" w:rsidR="00F77C23" w:rsidRPr="00DE5B15" w:rsidRDefault="00F77C23" w:rsidP="00DE5B15">
      <w:pPr>
        <w:rPr>
          <w:iCs/>
          <w:sz w:val="24"/>
          <w:szCs w:val="24"/>
        </w:rPr>
      </w:pPr>
    </w:p>
    <w:p w14:paraId="7BB7AB8B" w14:textId="77777777" w:rsidR="00DE5B15" w:rsidRDefault="00DE5B15" w:rsidP="00DE5B15">
      <w:pPr>
        <w:pStyle w:val="Heading2"/>
      </w:pPr>
      <w:r>
        <w:t>Interface Requirements</w:t>
      </w:r>
    </w:p>
    <w:p w14:paraId="503CE4A3" w14:textId="77777777" w:rsidR="00DE5B15" w:rsidRDefault="00DE5B15" w:rsidP="00DE5B15">
      <w:pPr>
        <w:rPr>
          <w:i/>
        </w:rPr>
      </w:pPr>
      <w:r>
        <w:rPr>
          <w:i/>
        </w:rPr>
        <w:t>Interface requirements detail the interfaces of the system and cover items such as communication standards, protocols, baud/bit rates, cloud connectivity, security, etc. Use these to help guide hardware selection and software design.</w:t>
      </w:r>
    </w:p>
    <w:p w14:paraId="32730582" w14:textId="74258885" w:rsidR="00DE5B15" w:rsidRDefault="00F77C23" w:rsidP="00DE5B15">
      <w:pPr>
        <w:rPr>
          <w:iCs/>
          <w:sz w:val="24"/>
          <w:szCs w:val="24"/>
        </w:rPr>
      </w:pPr>
      <w:r>
        <w:rPr>
          <w:iCs/>
          <w:sz w:val="24"/>
          <w:szCs w:val="24"/>
        </w:rPr>
        <w:t>Communication with stepper motors</w:t>
      </w:r>
    </w:p>
    <w:p w14:paraId="34516BD8" w14:textId="2ECCD319" w:rsidR="00F77C23" w:rsidRPr="00DE5B15" w:rsidRDefault="00F77C23" w:rsidP="00DE5B15">
      <w:pPr>
        <w:rPr>
          <w:iCs/>
          <w:sz w:val="24"/>
          <w:szCs w:val="24"/>
        </w:rPr>
      </w:pPr>
      <w:r>
        <w:rPr>
          <w:iCs/>
          <w:sz w:val="24"/>
          <w:szCs w:val="24"/>
        </w:rPr>
        <w:t>Communication with computer to send g-code files</w:t>
      </w:r>
    </w:p>
    <w:p w14:paraId="4B1C25D8" w14:textId="77777777" w:rsidR="00DE5B15" w:rsidRDefault="00DE5B15" w:rsidP="00DE5B15">
      <w:pPr>
        <w:pStyle w:val="Heading2"/>
      </w:pPr>
      <w:r>
        <w:t>Functional Requirements</w:t>
      </w:r>
    </w:p>
    <w:p w14:paraId="32361FEC" w14:textId="617365AB" w:rsidR="00DE5B15" w:rsidRDefault="00DE5B15" w:rsidP="00DE5B15">
      <w:pPr>
        <w:rPr>
          <w:i/>
        </w:rPr>
      </w:pPr>
      <w:r>
        <w:rPr>
          <w:i/>
        </w:rPr>
        <w:t>Functional requirements detail the features and overall functionality of the system and cover items such as specific capabilities and behaviors required to fulfill the scope of the project.</w:t>
      </w:r>
    </w:p>
    <w:p w14:paraId="0105A960" w14:textId="10DC425F" w:rsidR="009A50D1" w:rsidRPr="009A50D1" w:rsidRDefault="009A50D1" w:rsidP="00DE5B15">
      <w:pPr>
        <w:rPr>
          <w:iCs/>
        </w:rPr>
      </w:pPr>
      <w:r>
        <w:rPr>
          <w:iCs/>
        </w:rPr>
        <w:t xml:space="preserve">Download and use </w:t>
      </w:r>
      <w:proofErr w:type="spellStart"/>
      <w:r>
        <w:rPr>
          <w:iCs/>
        </w:rPr>
        <w:t>gcode</w:t>
      </w:r>
      <w:proofErr w:type="spellEnd"/>
      <w:r>
        <w:rPr>
          <w:iCs/>
        </w:rPr>
        <w:t xml:space="preserve"> files to use in system</w:t>
      </w:r>
    </w:p>
    <w:p w14:paraId="5081CDC2" w14:textId="28591670" w:rsidR="00DE5B15" w:rsidRDefault="009A50D1" w:rsidP="00DE5B15">
      <w:pPr>
        <w:rPr>
          <w:iCs/>
          <w:sz w:val="24"/>
          <w:szCs w:val="24"/>
        </w:rPr>
      </w:pPr>
      <w:r>
        <w:rPr>
          <w:iCs/>
          <w:sz w:val="24"/>
          <w:szCs w:val="24"/>
        </w:rPr>
        <w:t>Engrave design into wooden plaque</w:t>
      </w:r>
    </w:p>
    <w:p w14:paraId="35A8C92B" w14:textId="77777777" w:rsidR="009A50D1" w:rsidRDefault="009A50D1" w:rsidP="00DE5B15">
      <w:pPr>
        <w:rPr>
          <w:iCs/>
          <w:sz w:val="24"/>
          <w:szCs w:val="24"/>
        </w:rPr>
      </w:pPr>
    </w:p>
    <w:p w14:paraId="558E1B62" w14:textId="34FF236C" w:rsidR="00C05E1B" w:rsidRDefault="00C05E1B" w:rsidP="00C05E1B">
      <w:pPr>
        <w:pStyle w:val="Heading1"/>
      </w:pPr>
      <w:r>
        <w:lastRenderedPageBreak/>
        <w:t>Hardware Block Diagram</w:t>
      </w:r>
    </w:p>
    <w:p w14:paraId="7A637BB7" w14:textId="2AD48D0B" w:rsidR="00C05E1B" w:rsidRPr="00C05E1B" w:rsidRDefault="00741D38" w:rsidP="00DE5B15">
      <w:pPr>
        <w:rPr>
          <w:b/>
          <w:bCs/>
          <w:i/>
        </w:rPr>
      </w:pPr>
      <w:r>
        <w:rPr>
          <w:b/>
          <w:bCs/>
          <w:i/>
          <w:noProof/>
        </w:rPr>
        <w:drawing>
          <wp:inline distT="0" distB="0" distL="0" distR="0" wp14:anchorId="3733AAD3" wp14:editId="7FEF8372">
            <wp:extent cx="2710543" cy="2392286"/>
            <wp:effectExtent l="0" t="0" r="0" b="8255"/>
            <wp:docPr id="1612035639" name="Picture 13"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35639" name="Picture 13" descr="A diagram of a mach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6635" cy="2397663"/>
                    </a:xfrm>
                    <a:prstGeom prst="rect">
                      <a:avLst/>
                    </a:prstGeom>
                  </pic:spPr>
                </pic:pic>
              </a:graphicData>
            </a:graphic>
          </wp:inline>
        </w:drawing>
      </w:r>
    </w:p>
    <w:p w14:paraId="111CF3D0" w14:textId="48B6A5D8" w:rsidR="00C05E1B" w:rsidRDefault="00C05E1B" w:rsidP="00C05E1B">
      <w:pPr>
        <w:pStyle w:val="Heading1"/>
      </w:pPr>
      <w:r>
        <w:t>Software Block Diagram</w:t>
      </w:r>
    </w:p>
    <w:p w14:paraId="54D21BA9" w14:textId="6698688B" w:rsidR="00741D38" w:rsidRPr="00741D38" w:rsidRDefault="00741D38" w:rsidP="00DE5B15">
      <w:pPr>
        <w:rPr>
          <w:iCs/>
        </w:rPr>
      </w:pPr>
      <w:r>
        <w:rPr>
          <w:iCs/>
        </w:rPr>
        <w:t>We don’t have a plan for our software block diagram yet, we’ll get one in the next few weeks</w:t>
      </w:r>
    </w:p>
    <w:sectPr w:rsidR="00741D38" w:rsidRPr="00741D38" w:rsidSect="00856EB6">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7E09F" w14:textId="77777777" w:rsidR="003420F3" w:rsidRDefault="003420F3" w:rsidP="00CD2D83">
      <w:pPr>
        <w:spacing w:after="0" w:line="240" w:lineRule="auto"/>
      </w:pPr>
      <w:r>
        <w:separator/>
      </w:r>
    </w:p>
  </w:endnote>
  <w:endnote w:type="continuationSeparator" w:id="0">
    <w:p w14:paraId="528555F8" w14:textId="77777777" w:rsidR="003420F3" w:rsidRDefault="003420F3" w:rsidP="00CD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86D3E" w14:textId="77777777" w:rsidR="00CD2D83" w:rsidRDefault="00856EB6">
    <w:pPr>
      <w:pStyle w:val="Footer"/>
    </w:pPr>
    <w:r>
      <w:rPr>
        <w:noProof/>
      </w:rPr>
      <mc:AlternateContent>
        <mc:Choice Requires="wpg">
          <w:drawing>
            <wp:anchor distT="0" distB="0" distL="114300" distR="114300" simplePos="0" relativeHeight="251668480" behindDoc="0" locked="0" layoutInCell="1" allowOverlap="1" wp14:anchorId="606A0AAD" wp14:editId="5F288B0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A72A0" w14:textId="77777777" w:rsidR="00856EB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Subject"/>
                                <w:tag w:val=""/>
                                <w:id w:val="-421488324"/>
                                <w:placeholder>
                                  <w:docPart w:val="19A7D8E68E3849CB8624241078C863F3"/>
                                </w:placeholder>
                                <w:dataBinding w:prefixMappings="xmlns:ns0='http://purl.org/dc/elements/1.1/' xmlns:ns1='http://schemas.openxmlformats.org/package/2006/metadata/core-properties' " w:xpath="/ns1:coreProperties[1]/ns0:subject[1]" w:storeItemID="{6C3C8BC8-F283-45AE-878A-BAB7291924A1}"/>
                                <w:text/>
                              </w:sdtPr>
                              <w:sdtContent>
                                <w:r w:rsidR="00D55E22">
                                  <w:rPr>
                                    <w:color w:val="808080" w:themeColor="background1" w:themeShade="80"/>
                                    <w:sz w:val="20"/>
                                    <w:szCs w:val="20"/>
                                  </w:rPr>
                                  <w:t>ECEN-361</w:t>
                                </w:r>
                              </w:sdtContent>
                            </w:sdt>
                            <w:r w:rsidR="00994D66">
                              <w:rPr>
                                <w:color w:val="808080" w:themeColor="background1" w:themeShade="80"/>
                                <w:sz w:val="20"/>
                                <w:szCs w:val="20"/>
                              </w:rPr>
                              <w:t xml:space="preserve"> </w:t>
                            </w:r>
                            <w:r w:rsidR="00856EB6">
                              <w:rPr>
                                <w:caps/>
                                <w:color w:val="808080" w:themeColor="background1" w:themeShade="80"/>
                                <w:sz w:val="20"/>
                                <w:szCs w:val="20"/>
                              </w:rPr>
                              <w:t>| </w:t>
                            </w:r>
                            <w:sdt>
                              <w:sdtPr>
                                <w:rPr>
                                  <w:caps/>
                                  <w:color w:val="4A66AC" w:themeColor="accen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56EB6" w:rsidRPr="00994D66">
                                  <w:rPr>
                                    <w:caps/>
                                    <w:color w:val="4A66AC" w:themeColor="accent1"/>
                                    <w:sz w:val="20"/>
                                    <w:szCs w:val="20"/>
                                  </w:rPr>
                                  <w:t>BYU Idaho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06A0AAD" id="Group 155" o:spid="_x0000_s1038" style="position:absolute;margin-left:0;margin-top:0;width:468pt;height:21.6pt;z-index:251668480;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eCqlGQDAACN&#10;CgAADgAAAAAAAAAAAAAAAAAuAgAAZHJzL2Uyb0RvYy54bWxQSwECLQAUAAYACAAAACEAVBB5K9sA&#10;AAAEAQAADwAAAAAAAAAAAAAAAAC+BQAAZHJzL2Rvd25yZXYueG1sUEsFBgAAAAAEAAQA8wAAAMYG&#10;AAAAAA==&#10;">
              <v:rect id="Rectangle 156" o:spid="_x0000_s103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4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29A72A0" w14:textId="77777777" w:rsidR="00856EB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Subject"/>
                          <w:tag w:val=""/>
                          <w:id w:val="-421488324"/>
                          <w:placeholder>
                            <w:docPart w:val="19A7D8E68E3849CB8624241078C863F3"/>
                          </w:placeholder>
                          <w:dataBinding w:prefixMappings="xmlns:ns0='http://purl.org/dc/elements/1.1/' xmlns:ns1='http://schemas.openxmlformats.org/package/2006/metadata/core-properties' " w:xpath="/ns1:coreProperties[1]/ns0:subject[1]" w:storeItemID="{6C3C8BC8-F283-45AE-878A-BAB7291924A1}"/>
                          <w:text/>
                        </w:sdtPr>
                        <w:sdtContent>
                          <w:r w:rsidR="00D55E22">
                            <w:rPr>
                              <w:color w:val="808080" w:themeColor="background1" w:themeShade="80"/>
                              <w:sz w:val="20"/>
                              <w:szCs w:val="20"/>
                            </w:rPr>
                            <w:t>ECEN-361</w:t>
                          </w:r>
                        </w:sdtContent>
                      </w:sdt>
                      <w:r w:rsidR="00994D66">
                        <w:rPr>
                          <w:color w:val="808080" w:themeColor="background1" w:themeShade="80"/>
                          <w:sz w:val="20"/>
                          <w:szCs w:val="20"/>
                        </w:rPr>
                        <w:t xml:space="preserve"> </w:t>
                      </w:r>
                      <w:r w:rsidR="00856EB6">
                        <w:rPr>
                          <w:caps/>
                          <w:color w:val="808080" w:themeColor="background1" w:themeShade="80"/>
                          <w:sz w:val="20"/>
                          <w:szCs w:val="20"/>
                        </w:rPr>
                        <w:t>| </w:t>
                      </w:r>
                      <w:sdt>
                        <w:sdtPr>
                          <w:rPr>
                            <w:caps/>
                            <w:color w:val="4A66AC" w:themeColor="accent1"/>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856EB6" w:rsidRPr="00994D66">
                            <w:rPr>
                              <w:caps/>
                              <w:color w:val="4A66AC" w:themeColor="accent1"/>
                              <w:sz w:val="20"/>
                              <w:szCs w:val="20"/>
                            </w:rPr>
                            <w:t>BYU Idaho</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62C36" w14:textId="77777777" w:rsidR="00CD2D83" w:rsidRDefault="00856EB6">
    <w:pPr>
      <w:pStyle w:val="Footer"/>
    </w:pPr>
    <w:r>
      <w:rPr>
        <w:noProof/>
      </w:rPr>
      <mc:AlternateContent>
        <mc:Choice Requires="wpg">
          <w:drawing>
            <wp:anchor distT="0" distB="0" distL="114300" distR="114300" simplePos="0" relativeHeight="251670528" behindDoc="0" locked="0" layoutInCell="1" allowOverlap="1" wp14:anchorId="31697E61" wp14:editId="372220FC">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7009C" w14:textId="79C497AD" w:rsidR="00856EB6" w:rsidRDefault="00000000">
                            <w:pPr>
                              <w:pStyle w:val="Footer"/>
                              <w:tabs>
                                <w:tab w:val="clear" w:pos="4680"/>
                                <w:tab w:val="clear" w:pos="9360"/>
                              </w:tabs>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E5B15">
                                  <w:rPr>
                                    <w:caps/>
                                    <w:color w:val="4A66AC" w:themeColor="accent1"/>
                                    <w:sz w:val="20"/>
                                    <w:szCs w:val="20"/>
                                  </w:rPr>
                                  <w:t>ECEN 361 Project Definition</w:t>
                                </w:r>
                              </w:sdtContent>
                            </w:sdt>
                            <w:r w:rsidR="00856EB6">
                              <w:rPr>
                                <w:caps/>
                                <w:color w:val="808080" w:themeColor="background1" w:themeShade="80"/>
                                <w:sz w:val="20"/>
                                <w:szCs w:val="20"/>
                              </w:rPr>
                              <w:t> | </w:t>
                            </w:r>
                            <w:sdt>
                              <w:sdtPr>
                                <w:rPr>
                                  <w:caps/>
                                  <w:color w:val="808080" w:themeColor="background1" w:themeShade="80"/>
                                  <w:sz w:val="20"/>
                                  <w:szCs w:val="2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Content>
                                <w:r w:rsidR="00875BC1">
                                  <w:rPr>
                                    <w:caps/>
                                    <w:color w:val="808080" w:themeColor="background1" w:themeShade="80"/>
                                    <w:sz w:val="20"/>
                                    <w:szCs w:val="20"/>
                                  </w:rPr>
                                  <w:t>ECEN-361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1697E61" id="Group 164" o:spid="_x0000_s1041" style="position:absolute;margin-left:434.8pt;margin-top:0;width:486pt;height:21.6pt;z-index:25167052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">
              <v:rect id="Rectangle 165" o:spid="_x0000_s104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3"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F87009C" w14:textId="79C497AD" w:rsidR="00856EB6" w:rsidRDefault="00000000">
                      <w:pPr>
                        <w:pStyle w:val="Footer"/>
                        <w:tabs>
                          <w:tab w:val="clear" w:pos="4680"/>
                          <w:tab w:val="clear" w:pos="9360"/>
                        </w:tabs>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E5B15">
                            <w:rPr>
                              <w:caps/>
                              <w:color w:val="4A66AC" w:themeColor="accent1"/>
                              <w:sz w:val="20"/>
                              <w:szCs w:val="20"/>
                            </w:rPr>
                            <w:t>ECEN 361 Project Definition</w:t>
                          </w:r>
                        </w:sdtContent>
                      </w:sdt>
                      <w:r w:rsidR="00856EB6">
                        <w:rPr>
                          <w:caps/>
                          <w:color w:val="808080" w:themeColor="background1" w:themeShade="80"/>
                          <w:sz w:val="20"/>
                          <w:szCs w:val="20"/>
                        </w:rPr>
                        <w:t> | </w:t>
                      </w:r>
                      <w:sdt>
                        <w:sdtPr>
                          <w:rPr>
                            <w:caps/>
                            <w:color w:val="808080" w:themeColor="background1" w:themeShade="80"/>
                            <w:sz w:val="20"/>
                            <w:szCs w:val="2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Content>
                          <w:r w:rsidR="00875BC1">
                            <w:rPr>
                              <w:caps/>
                              <w:color w:val="808080" w:themeColor="background1" w:themeShade="80"/>
                              <w:sz w:val="20"/>
                              <w:szCs w:val="20"/>
                            </w:rPr>
                            <w:t>ECEN-361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809F4" w14:textId="77777777" w:rsidR="003420F3" w:rsidRDefault="003420F3" w:rsidP="00CD2D83">
      <w:pPr>
        <w:spacing w:after="0" w:line="240" w:lineRule="auto"/>
      </w:pPr>
      <w:r>
        <w:separator/>
      </w:r>
    </w:p>
  </w:footnote>
  <w:footnote w:type="continuationSeparator" w:id="0">
    <w:p w14:paraId="01F02967" w14:textId="77777777" w:rsidR="003420F3" w:rsidRDefault="003420F3" w:rsidP="00CD2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558D" w14:textId="77777777" w:rsidR="00CD2D83" w:rsidRDefault="00856EB6">
    <w:pPr>
      <w:pStyle w:val="Header"/>
    </w:pPr>
    <w:r>
      <w:rPr>
        <w:caps/>
        <w:noProof/>
        <w:color w:val="808080" w:themeColor="background1" w:themeShade="80"/>
        <w:sz w:val="20"/>
        <w:szCs w:val="20"/>
      </w:rPr>
      <mc:AlternateContent>
        <mc:Choice Requires="wpg">
          <w:drawing>
            <wp:anchor distT="0" distB="0" distL="114300" distR="114300" simplePos="0" relativeHeight="251666432" behindDoc="0" locked="0" layoutInCell="1" allowOverlap="1" wp14:anchorId="5956BF51" wp14:editId="6FF6598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843E8" w14:textId="77777777" w:rsidR="00856EB6" w:rsidRDefault="00856E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6BF51" id="Group 158" o:spid="_x0000_s1026" style="position:absolute;margin-left:0;margin-top:0;width:133.9pt;height:80.65pt;z-index:25166643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a66ac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35843E8" w14:textId="77777777" w:rsidR="00856EB6" w:rsidRDefault="00856E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2179" w14:textId="77777777" w:rsidR="00CD2D83" w:rsidRDefault="00856EB6">
    <w:pPr>
      <w:pStyle w:val="Header"/>
    </w:pPr>
    <w:r>
      <w:rPr>
        <w:caps/>
        <w:noProof/>
        <w:color w:val="808080" w:themeColor="background1" w:themeShade="80"/>
        <w:sz w:val="20"/>
        <w:szCs w:val="20"/>
      </w:rPr>
      <mc:AlternateContent>
        <mc:Choice Requires="wpg">
          <w:drawing>
            <wp:anchor distT="0" distB="0" distL="114300" distR="114300" simplePos="0" relativeHeight="251664384" behindDoc="0" locked="0" layoutInCell="1" allowOverlap="1" wp14:anchorId="58D52E03" wp14:editId="05531C1C">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9D319" w14:textId="77777777" w:rsidR="00856EB6" w:rsidRDefault="00856EB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D52E03" id="Group 167" o:spid="_x0000_s1032"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qrCiQUAAIo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a66ac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139D319" w14:textId="77777777" w:rsidR="00856EB6" w:rsidRDefault="00856EB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10399"/>
    <w:multiLevelType w:val="multilevel"/>
    <w:tmpl w:val="50D4481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02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15"/>
    <w:rsid w:val="0009395E"/>
    <w:rsid w:val="00197C15"/>
    <w:rsid w:val="001A1C6C"/>
    <w:rsid w:val="002227F6"/>
    <w:rsid w:val="00222B9C"/>
    <w:rsid w:val="003420F3"/>
    <w:rsid w:val="003F46E9"/>
    <w:rsid w:val="006E0CCE"/>
    <w:rsid w:val="00741D38"/>
    <w:rsid w:val="00856EB6"/>
    <w:rsid w:val="00875BC1"/>
    <w:rsid w:val="00882BD9"/>
    <w:rsid w:val="009825A9"/>
    <w:rsid w:val="00994D66"/>
    <w:rsid w:val="009A50D1"/>
    <w:rsid w:val="009B46F1"/>
    <w:rsid w:val="00A9455C"/>
    <w:rsid w:val="00AE1BD0"/>
    <w:rsid w:val="00C05E1B"/>
    <w:rsid w:val="00CD2D83"/>
    <w:rsid w:val="00D55E22"/>
    <w:rsid w:val="00DE5B15"/>
    <w:rsid w:val="00E324E4"/>
    <w:rsid w:val="00E622BD"/>
    <w:rsid w:val="00EC4870"/>
    <w:rsid w:val="00F77C23"/>
    <w:rsid w:val="00F87B37"/>
    <w:rsid w:val="00FD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F20A"/>
  <w15:chartTrackingRefBased/>
  <w15:docId w15:val="{0512A542-7FCE-4A01-B340-869E97B0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D83"/>
  </w:style>
  <w:style w:type="paragraph" w:styleId="Heading1">
    <w:name w:val="heading 1"/>
    <w:basedOn w:val="Normal"/>
    <w:next w:val="Normal"/>
    <w:link w:val="Heading1Char"/>
    <w:uiPriority w:val="9"/>
    <w:qFormat/>
    <w:rsid w:val="00CD2D83"/>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D2D83"/>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CD2D83"/>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CD2D83"/>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CD2D83"/>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CD2D83"/>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CD2D83"/>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CD2D83"/>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CD2D83"/>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83"/>
  </w:style>
  <w:style w:type="paragraph" w:styleId="Footer">
    <w:name w:val="footer"/>
    <w:basedOn w:val="Normal"/>
    <w:link w:val="FooterChar"/>
    <w:uiPriority w:val="99"/>
    <w:unhideWhenUsed/>
    <w:rsid w:val="00C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83"/>
  </w:style>
  <w:style w:type="character" w:customStyle="1" w:styleId="Heading1Char">
    <w:name w:val="Heading 1 Char"/>
    <w:basedOn w:val="DefaultParagraphFont"/>
    <w:link w:val="Heading1"/>
    <w:uiPriority w:val="9"/>
    <w:rsid w:val="00CD2D8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D2D83"/>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CD2D83"/>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CD2D83"/>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CD2D83"/>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CD2D83"/>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CD2D83"/>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CD2D83"/>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CD2D83"/>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CD2D8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2D8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D2D8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D2D8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D2D83"/>
    <w:rPr>
      <w:caps/>
      <w:color w:val="404040" w:themeColor="text1" w:themeTint="BF"/>
      <w:spacing w:val="20"/>
      <w:sz w:val="28"/>
      <w:szCs w:val="28"/>
    </w:rPr>
  </w:style>
  <w:style w:type="character" w:styleId="Strong">
    <w:name w:val="Strong"/>
    <w:basedOn w:val="DefaultParagraphFont"/>
    <w:uiPriority w:val="22"/>
    <w:qFormat/>
    <w:rsid w:val="00CD2D83"/>
    <w:rPr>
      <w:b/>
      <w:bCs/>
    </w:rPr>
  </w:style>
  <w:style w:type="character" w:styleId="Emphasis">
    <w:name w:val="Emphasis"/>
    <w:basedOn w:val="DefaultParagraphFont"/>
    <w:uiPriority w:val="20"/>
    <w:qFormat/>
    <w:rsid w:val="00CD2D83"/>
    <w:rPr>
      <w:i/>
      <w:iCs/>
      <w:color w:val="000000" w:themeColor="text1"/>
    </w:rPr>
  </w:style>
  <w:style w:type="paragraph" w:styleId="NoSpacing">
    <w:name w:val="No Spacing"/>
    <w:uiPriority w:val="1"/>
    <w:qFormat/>
    <w:rsid w:val="00CD2D83"/>
    <w:pPr>
      <w:spacing w:after="0" w:line="240" w:lineRule="auto"/>
    </w:pPr>
  </w:style>
  <w:style w:type="paragraph" w:styleId="Quote">
    <w:name w:val="Quote"/>
    <w:basedOn w:val="Normal"/>
    <w:next w:val="Normal"/>
    <w:link w:val="QuoteChar"/>
    <w:uiPriority w:val="29"/>
    <w:qFormat/>
    <w:rsid w:val="00CD2D8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D2D8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D2D83"/>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D2D8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D2D83"/>
    <w:rPr>
      <w:i/>
      <w:iCs/>
      <w:color w:val="595959" w:themeColor="text1" w:themeTint="A6"/>
    </w:rPr>
  </w:style>
  <w:style w:type="character" w:styleId="IntenseEmphasis">
    <w:name w:val="Intense Emphasis"/>
    <w:basedOn w:val="DefaultParagraphFont"/>
    <w:uiPriority w:val="21"/>
    <w:qFormat/>
    <w:rsid w:val="00CD2D83"/>
    <w:rPr>
      <w:b/>
      <w:bCs/>
      <w:i/>
      <w:iCs/>
      <w:caps w:val="0"/>
      <w:smallCaps w:val="0"/>
      <w:strike w:val="0"/>
      <w:dstrike w:val="0"/>
      <w:color w:val="629DD1" w:themeColor="accent2"/>
    </w:rPr>
  </w:style>
  <w:style w:type="character" w:styleId="SubtleReference">
    <w:name w:val="Subtle Reference"/>
    <w:basedOn w:val="DefaultParagraphFont"/>
    <w:uiPriority w:val="31"/>
    <w:qFormat/>
    <w:rsid w:val="00CD2D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2D83"/>
    <w:rPr>
      <w:b/>
      <w:bCs/>
      <w:caps w:val="0"/>
      <w:smallCaps/>
      <w:color w:val="auto"/>
      <w:spacing w:val="0"/>
      <w:u w:val="single"/>
    </w:rPr>
  </w:style>
  <w:style w:type="character" w:styleId="BookTitle">
    <w:name w:val="Book Title"/>
    <w:basedOn w:val="DefaultParagraphFont"/>
    <w:uiPriority w:val="33"/>
    <w:qFormat/>
    <w:rsid w:val="00CD2D83"/>
    <w:rPr>
      <w:b/>
      <w:bCs/>
      <w:caps w:val="0"/>
      <w:smallCaps/>
      <w:spacing w:val="0"/>
    </w:rPr>
  </w:style>
  <w:style w:type="paragraph" w:styleId="TOCHeading">
    <w:name w:val="TOC Heading"/>
    <w:basedOn w:val="Heading1"/>
    <w:next w:val="Normal"/>
    <w:uiPriority w:val="39"/>
    <w:semiHidden/>
    <w:unhideWhenUsed/>
    <w:qFormat/>
    <w:rsid w:val="00CD2D83"/>
    <w:pPr>
      <w:outlineLvl w:val="9"/>
    </w:pPr>
  </w:style>
  <w:style w:type="character" w:styleId="PlaceholderText">
    <w:name w:val="Placeholder Text"/>
    <w:basedOn w:val="DefaultParagraphFont"/>
    <w:uiPriority w:val="99"/>
    <w:semiHidden/>
    <w:rsid w:val="00CD2D83"/>
    <w:rPr>
      <w:color w:val="808080"/>
    </w:rPr>
  </w:style>
  <w:style w:type="table" w:styleId="GridTable4-Accent3">
    <w:name w:val="Grid Table 4 Accent 3"/>
    <w:basedOn w:val="TableNormal"/>
    <w:uiPriority w:val="49"/>
    <w:rsid w:val="00A9455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1">
    <w:name w:val="Grid Table 4 Accent 1"/>
    <w:basedOn w:val="TableNormal"/>
    <w:uiPriority w:val="49"/>
    <w:rsid w:val="00A9455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areer\BYU-I\ECEN%20361\Assignments\NewLabs\BYUI-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31DCFC55E68421A8377905F51493074"/>
        <w:category>
          <w:name w:val="General"/>
          <w:gallery w:val="placeholder"/>
        </w:category>
        <w:types>
          <w:type w:val="bbPlcHdr"/>
        </w:types>
        <w:behaviors>
          <w:behavior w:val="content"/>
        </w:behaviors>
        <w:guid w:val="{82CA3B09-2ADC-4EA2-B3C2-1A1B31A06615}"/>
      </w:docPartPr>
      <w:docPartBody>
        <w:p w:rsidR="000B5CE0" w:rsidRDefault="00000000">
          <w:pPr>
            <w:pStyle w:val="931DCFC55E68421A8377905F51493074"/>
          </w:pPr>
          <w:r w:rsidRPr="005848F3">
            <w:rPr>
              <w:rStyle w:val="PlaceholderText"/>
            </w:rPr>
            <w:t>[Title]</w:t>
          </w:r>
        </w:p>
      </w:docPartBody>
    </w:docPart>
    <w:docPart>
      <w:docPartPr>
        <w:name w:val="19A7D8E68E3849CB8624241078C863F3"/>
        <w:category>
          <w:name w:val="General"/>
          <w:gallery w:val="placeholder"/>
        </w:category>
        <w:types>
          <w:type w:val="bbPlcHdr"/>
        </w:types>
        <w:behaviors>
          <w:behavior w:val="content"/>
        </w:behaviors>
        <w:guid w:val="{F9828BF9-90EA-4014-BFAC-657B0A3F2A3C}"/>
      </w:docPartPr>
      <w:docPartBody>
        <w:p w:rsidR="000B5CE0" w:rsidRDefault="00000000">
          <w:pPr>
            <w:pStyle w:val="19A7D8E68E3849CB8624241078C863F3"/>
          </w:pPr>
          <w:r w:rsidRPr="005848F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F5"/>
    <w:rsid w:val="000B5CE0"/>
    <w:rsid w:val="00604BE6"/>
    <w:rsid w:val="006609F5"/>
    <w:rsid w:val="00AE1BD0"/>
    <w:rsid w:val="00D4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1DCFC55E68421A8377905F51493074">
    <w:name w:val="931DCFC55E68421A8377905F51493074"/>
  </w:style>
  <w:style w:type="paragraph" w:customStyle="1" w:styleId="19A7D8E68E3849CB8624241078C863F3">
    <w:name w:val="19A7D8E68E3849CB8624241078C86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BYUI-LabTemplate.dotx</Template>
  <TotalTime>69</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ECEN 361 Project Definition</vt:lpstr>
    </vt:vector>
  </TitlesOfParts>
  <Company>BYU Idaho</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ECEN 361 Project Definition</dc:title>
  <dc:subject>ECEN-361</dc:subject>
  <dc:creator>Jonathan Haws</dc:creator>
  <cp:keywords/>
  <dc:description/>
  <cp:lastModifiedBy>Dallin Astling</cp:lastModifiedBy>
  <cp:revision>8</cp:revision>
  <dcterms:created xsi:type="dcterms:W3CDTF">2023-08-12T17:15:00Z</dcterms:created>
  <dcterms:modified xsi:type="dcterms:W3CDTF">2025-01-22T20:57:00Z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Number">
    <vt:i4>0</vt:i4>
  </property>
</Properties>
</file>